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3CDB6" w14:textId="77777777" w:rsidR="00062D23" w:rsidRPr="00951637" w:rsidRDefault="00951637" w:rsidP="00951637">
      <w:pPr>
        <w:jc w:val="center"/>
        <w:rPr>
          <w:b/>
          <w:u w:val="single"/>
        </w:rPr>
      </w:pPr>
      <w:r>
        <w:rPr>
          <w:b/>
          <w:u w:val="single"/>
        </w:rPr>
        <w:t>Data for Homework 3</w:t>
      </w:r>
    </w:p>
    <w:p w14:paraId="30C79B81" w14:textId="77777777" w:rsidR="00062D23" w:rsidRDefault="00062D23"/>
    <w:p w14:paraId="74A57C47" w14:textId="77777777" w:rsidR="00F370FE" w:rsidRDefault="00DB4785">
      <w:r w:rsidRPr="00951637">
        <w:rPr>
          <w:b/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10058BFE" wp14:editId="3FD8485E">
                <wp:simplePos x="0" y="0"/>
                <wp:positionH relativeFrom="column">
                  <wp:posOffset>-114300</wp:posOffset>
                </wp:positionH>
                <wp:positionV relativeFrom="paragraph">
                  <wp:posOffset>106680</wp:posOffset>
                </wp:positionV>
                <wp:extent cx="5600700" cy="2171700"/>
                <wp:effectExtent l="9525" t="9525" r="9525" b="9525"/>
                <wp:wrapNone/>
                <wp:docPr id="1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0700" cy="2171700"/>
                          <a:chOff x="1620" y="1800"/>
                          <a:chExt cx="8820" cy="3420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400" y="1800"/>
                            <a:ext cx="198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5D27B8" w14:textId="77777777" w:rsidR="00F370FE" w:rsidRDefault="00F370FE" w:rsidP="00F370FE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Cat likes cheese</w:t>
                              </w:r>
                            </w:p>
                            <w:p w14:paraId="7BC9BB6C" w14:textId="77777777" w:rsidR="00F370FE" w:rsidRPr="0091510B" w:rsidRDefault="00F370FE" w:rsidP="00F370FE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clc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8280" y="1800"/>
                            <a:ext cx="198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DD2632" w14:textId="77777777" w:rsidR="00F370FE" w:rsidRDefault="00F370FE" w:rsidP="00F370FE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Dilbert at home</w:t>
                              </w:r>
                            </w:p>
                            <w:p w14:paraId="1E0F3A9C" w14:textId="77777777" w:rsidR="00F370FE" w:rsidRPr="0091510B" w:rsidRDefault="00F370FE" w:rsidP="00F370FE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(dh)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400" y="3240"/>
                            <a:ext cx="180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30A054" w14:textId="77777777" w:rsidR="00F370FE" w:rsidRDefault="00F370FE" w:rsidP="00F370FE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Cat ate cheese</w:t>
                              </w:r>
                            </w:p>
                            <w:p w14:paraId="0883BD2A" w14:textId="77777777" w:rsidR="00F370FE" w:rsidRPr="0091510B" w:rsidRDefault="00F370FE" w:rsidP="00F370FE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cac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060" y="3240"/>
                            <a:ext cx="16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174DD0" w14:textId="77777777" w:rsidR="00F370FE" w:rsidRPr="0091510B" w:rsidRDefault="00F370FE" w:rsidP="00F370FE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Dog barking (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db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620" y="4500"/>
                            <a:ext cx="234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B52CDA" w14:textId="77777777" w:rsidR="00F370FE" w:rsidRDefault="00062D23" w:rsidP="00F370FE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Neighbor complained (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nc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>)</w:t>
                              </w:r>
                            </w:p>
                            <w:p w14:paraId="3B868EAC" w14:textId="77777777" w:rsidR="00F370FE" w:rsidRPr="0091510B" w:rsidRDefault="00F370FE" w:rsidP="00F370FE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hdb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040" y="4500"/>
                            <a:ext cx="144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79CA0B" w14:textId="77777777" w:rsidR="00F370FE" w:rsidRDefault="00F370FE" w:rsidP="00F370FE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Cat hiding</w:t>
                              </w:r>
                            </w:p>
                            <w:p w14:paraId="3348CDAE" w14:textId="77777777" w:rsidR="00F370FE" w:rsidRPr="0091510B" w:rsidRDefault="00F370FE" w:rsidP="00F370FE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ch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8280" y="3240"/>
                            <a:ext cx="216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75974F" w14:textId="77777777" w:rsidR="00F370FE" w:rsidRPr="00062D23" w:rsidRDefault="00F370FE" w:rsidP="00F370FE">
                              <w:pPr>
                                <w:rPr>
                                  <w:b/>
                                  <w:lang w:val="de-DE"/>
                                </w:rPr>
                              </w:pPr>
                              <w:proofErr w:type="spellStart"/>
                              <w:r w:rsidRPr="00062D23">
                                <w:rPr>
                                  <w:b/>
                                  <w:lang w:val="de-DE"/>
                                </w:rPr>
                                <w:t>Dilbert</w:t>
                              </w:r>
                              <w:proofErr w:type="spellEnd"/>
                              <w:r w:rsidRPr="00062D23">
                                <w:rPr>
                                  <w:b/>
                                  <w:lang w:val="de-DE"/>
                                </w:rPr>
                                <w:t xml:space="preserve"> </w:t>
                              </w:r>
                              <w:proofErr w:type="spellStart"/>
                              <w:r w:rsidRPr="00062D23">
                                <w:rPr>
                                  <w:b/>
                                  <w:lang w:val="de-DE"/>
                                </w:rPr>
                                <w:t>ate</w:t>
                              </w:r>
                              <w:proofErr w:type="spellEnd"/>
                              <w:r w:rsidRPr="00062D23">
                                <w:rPr>
                                  <w:b/>
                                  <w:lang w:val="de-DE"/>
                                </w:rPr>
                                <w:t xml:space="preserve"> </w:t>
                              </w:r>
                              <w:proofErr w:type="spellStart"/>
                              <w:r w:rsidRPr="00062D23">
                                <w:rPr>
                                  <w:b/>
                                  <w:lang w:val="de-DE"/>
                                </w:rPr>
                                <w:t>cheese</w:t>
                              </w:r>
                              <w:proofErr w:type="spellEnd"/>
                            </w:p>
                            <w:p w14:paraId="7B3A8E3B" w14:textId="77777777" w:rsidR="00F370FE" w:rsidRPr="00062D23" w:rsidRDefault="00062D23" w:rsidP="00F370FE">
                              <w:pPr>
                                <w:rPr>
                                  <w:b/>
                                  <w:lang w:val="de-DE"/>
                                </w:rPr>
                              </w:pPr>
                              <w:proofErr w:type="spellStart"/>
                              <w:r w:rsidRPr="00062D23">
                                <w:rPr>
                                  <w:b/>
                                  <w:lang w:val="de-DE"/>
                                </w:rPr>
                                <w:t>sandwich</w:t>
                              </w:r>
                              <w:proofErr w:type="spellEnd"/>
                              <w:r w:rsidRPr="00062D23">
                                <w:rPr>
                                  <w:b/>
                                  <w:lang w:val="de-DE"/>
                                </w:rPr>
                                <w:t xml:space="preserve"> </w:t>
                              </w:r>
                              <w:r w:rsidR="00F370FE" w:rsidRPr="00062D23">
                                <w:rPr>
                                  <w:b/>
                                  <w:lang w:val="de-DE"/>
                                </w:rPr>
                                <w:t>(d</w:t>
                              </w:r>
                              <w:r w:rsidRPr="00062D23">
                                <w:rPr>
                                  <w:b/>
                                  <w:lang w:val="de-DE"/>
                                </w:rPr>
                                <w:t>as</w:t>
                              </w:r>
                              <w:r w:rsidR="00F370FE" w:rsidRPr="00062D23">
                                <w:rPr>
                                  <w:b/>
                                  <w:lang w:val="de-DE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6840" y="4500"/>
                            <a:ext cx="16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ADE271" w14:textId="77777777" w:rsidR="00F370FE" w:rsidRDefault="00F370FE" w:rsidP="00F370FE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Cheese gone</w:t>
                              </w:r>
                            </w:p>
                            <w:p w14:paraId="6CD4CC55" w14:textId="77777777" w:rsidR="00F370FE" w:rsidRPr="0091510B" w:rsidRDefault="00F370FE" w:rsidP="00F370FE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(cg)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8820" y="4500"/>
                            <a:ext cx="16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CE84E1" w14:textId="77777777" w:rsidR="00F370FE" w:rsidRDefault="00062D23" w:rsidP="00F370FE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Bread gone</w:t>
                              </w:r>
                            </w:p>
                            <w:p w14:paraId="18CC5CE5" w14:textId="77777777" w:rsidR="00062D23" w:rsidRPr="0091510B" w:rsidRDefault="00062D23" w:rsidP="00F370FE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bg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6300" y="2520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8"/>
                        <wps:cNvCnPr>
                          <a:cxnSpLocks noChangeShapeType="1"/>
                        </wps:cNvCnPr>
                        <wps:spPr bwMode="auto">
                          <a:xfrm flipH="1">
                            <a:off x="5940" y="3960"/>
                            <a:ext cx="18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3960" y="3960"/>
                            <a:ext cx="144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20"/>
                        <wps:cNvCnPr>
                          <a:cxnSpLocks noChangeShapeType="1"/>
                        </wps:cNvCnPr>
                        <wps:spPr bwMode="auto">
                          <a:xfrm flipH="1">
                            <a:off x="3240" y="3960"/>
                            <a:ext cx="72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6480" y="3960"/>
                            <a:ext cx="72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9180" y="2520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9360" y="3960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25"/>
                        <wps:cNvCnPr>
                          <a:cxnSpLocks noChangeShapeType="1"/>
                        </wps:cNvCnPr>
                        <wps:spPr bwMode="auto">
                          <a:xfrm flipH="1">
                            <a:off x="7920" y="3960"/>
                            <a:ext cx="144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026" style="position:absolute;margin-left:-9pt;margin-top:8.4pt;width:441pt;height:171pt;z-index:251657728" coordorigin="1620,1800" coordsize="8820,3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5400;top:1800;width:19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:rsidR="00F370FE" w:rsidRDefault="00F370FE" w:rsidP="00F370FE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Cat likes cheese</w:t>
                        </w:r>
                      </w:p>
                      <w:p w:rsidR="00F370FE" w:rsidRPr="0091510B" w:rsidRDefault="00F370FE" w:rsidP="00F370FE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(clc)</w:t>
                        </w:r>
                      </w:p>
                    </w:txbxContent>
                  </v:textbox>
                </v:shape>
                <v:shape id="Text Box 4" o:spid="_x0000_s1028" type="#_x0000_t202" style="position:absolute;left:8280;top:1800;width:19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:rsidR="00F370FE" w:rsidRDefault="00F370FE" w:rsidP="00F370FE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Dilbert at home</w:t>
                        </w:r>
                      </w:p>
                      <w:p w:rsidR="00F370FE" w:rsidRPr="0091510B" w:rsidRDefault="00F370FE" w:rsidP="00F370FE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(dh)</w:t>
                        </w:r>
                      </w:p>
                    </w:txbxContent>
                  </v:textbox>
                </v:shape>
                <v:shape id="Text Box 5" o:spid="_x0000_s1029" type="#_x0000_t202" style="position:absolute;left:5400;top:3240;width:180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:rsidR="00F370FE" w:rsidRDefault="00F370FE" w:rsidP="00F370FE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Cat ate cheese</w:t>
                        </w:r>
                      </w:p>
                      <w:p w:rsidR="00F370FE" w:rsidRPr="0091510B" w:rsidRDefault="00F370FE" w:rsidP="00F370FE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(cac)</w:t>
                        </w:r>
                      </w:p>
                    </w:txbxContent>
                  </v:textbox>
                </v:shape>
                <v:shape id="Text Box 6" o:spid="_x0000_s1030" type="#_x0000_t202" style="position:absolute;left:3060;top:3240;width:16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<v:textbox>
                    <w:txbxContent>
                      <w:p w:rsidR="00F370FE" w:rsidRPr="0091510B" w:rsidRDefault="00F370FE" w:rsidP="00F370FE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Dog barking (db)</w:t>
                        </w:r>
                      </w:p>
                    </w:txbxContent>
                  </v:textbox>
                </v:shape>
                <v:shape id="Text Box 7" o:spid="_x0000_s1031" type="#_x0000_t202" style="position:absolute;left:1620;top:4500;width:23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<v:textbox>
                    <w:txbxContent>
                      <w:p w:rsidR="00F370FE" w:rsidRDefault="00062D23" w:rsidP="00F370FE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Neighbor complained (nc)</w:t>
                        </w:r>
                      </w:p>
                      <w:p w:rsidR="00F370FE" w:rsidRPr="0091510B" w:rsidRDefault="00F370FE" w:rsidP="00F370FE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(hdb)</w:t>
                        </w:r>
                      </w:p>
                    </w:txbxContent>
                  </v:textbox>
                </v:shape>
                <v:shape id="Text Box 8" o:spid="_x0000_s1032" type="#_x0000_t202" style="position:absolute;left:5040;top:4500;width:14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<v:textbox>
                    <w:txbxContent>
                      <w:p w:rsidR="00F370FE" w:rsidRDefault="00F370FE" w:rsidP="00F370FE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Cat hiding</w:t>
                        </w:r>
                      </w:p>
                      <w:p w:rsidR="00F370FE" w:rsidRPr="0091510B" w:rsidRDefault="00F370FE" w:rsidP="00F370FE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(ch)</w:t>
                        </w:r>
                      </w:p>
                    </w:txbxContent>
                  </v:textbox>
                </v:shape>
                <v:shape id="Text Box 14" o:spid="_x0000_s1033" type="#_x0000_t202" style="position:absolute;left:8280;top:3240;width:216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<v:textbox>
                    <w:txbxContent>
                      <w:p w:rsidR="00F370FE" w:rsidRPr="00062D23" w:rsidRDefault="00F370FE" w:rsidP="00F370FE">
                        <w:pPr>
                          <w:rPr>
                            <w:b/>
                            <w:lang w:val="de-DE"/>
                          </w:rPr>
                        </w:pPr>
                        <w:r w:rsidRPr="00062D23">
                          <w:rPr>
                            <w:b/>
                            <w:lang w:val="de-DE"/>
                          </w:rPr>
                          <w:t>Dilbert ate cheese</w:t>
                        </w:r>
                      </w:p>
                      <w:p w:rsidR="00F370FE" w:rsidRPr="00062D23" w:rsidRDefault="00062D23" w:rsidP="00F370FE">
                        <w:pPr>
                          <w:rPr>
                            <w:b/>
                            <w:lang w:val="de-DE"/>
                          </w:rPr>
                        </w:pPr>
                        <w:r w:rsidRPr="00062D23">
                          <w:rPr>
                            <w:b/>
                            <w:lang w:val="de-DE"/>
                          </w:rPr>
                          <w:t xml:space="preserve">sandwich </w:t>
                        </w:r>
                        <w:r w:rsidR="00F370FE" w:rsidRPr="00062D23">
                          <w:rPr>
                            <w:b/>
                            <w:lang w:val="de-DE"/>
                          </w:rPr>
                          <w:t>(d</w:t>
                        </w:r>
                        <w:r w:rsidRPr="00062D23">
                          <w:rPr>
                            <w:b/>
                            <w:lang w:val="de-DE"/>
                          </w:rPr>
                          <w:t>as</w:t>
                        </w:r>
                        <w:r w:rsidR="00F370FE" w:rsidRPr="00062D23">
                          <w:rPr>
                            <w:b/>
                            <w:lang w:val="de-DE"/>
                          </w:rPr>
                          <w:t>)</w:t>
                        </w:r>
                      </w:p>
                    </w:txbxContent>
                  </v:textbox>
                </v:shape>
                <v:shape id="Text Box 15" o:spid="_x0000_s1034" type="#_x0000_t202" style="position:absolute;left:6840;top:4500;width:16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:rsidR="00F370FE" w:rsidRDefault="00F370FE" w:rsidP="00F370FE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Cheese gone</w:t>
                        </w:r>
                      </w:p>
                      <w:p w:rsidR="00F370FE" w:rsidRPr="0091510B" w:rsidRDefault="00F370FE" w:rsidP="00F370FE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(cg)</w:t>
                        </w:r>
                      </w:p>
                    </w:txbxContent>
                  </v:textbox>
                </v:shape>
                <v:shape id="Text Box 16" o:spid="_x0000_s1035" type="#_x0000_t202" style="position:absolute;left:8820;top:4500;width:16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:rsidR="00F370FE" w:rsidRDefault="00062D23" w:rsidP="00F370FE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Bread gone</w:t>
                        </w:r>
                      </w:p>
                      <w:p w:rsidR="00062D23" w:rsidRPr="0091510B" w:rsidRDefault="00062D23" w:rsidP="00F370FE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(bg)</w:t>
                        </w:r>
                      </w:p>
                    </w:txbxContent>
                  </v:textbox>
                </v:shape>
                <v:line id="Line 17" o:spid="_x0000_s1036" style="position:absolute;visibility:visible;mso-wrap-style:square" from="6300,2520" to="6300,3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">
                  <v:stroke endarrow="block"/>
                </v:line>
                <v:line id="Line 18" o:spid="_x0000_s1037" style="position:absolute;flip:x;visibility:visible;mso-wrap-style:square" from="5940,3960" to="6120,4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">
                  <v:stroke endarrow="block"/>
                </v:line>
                <v:line id="Line 19" o:spid="_x0000_s1038" style="position:absolute;visibility:visible;mso-wrap-style:square" from="3960,3960" to="5400,4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5ZLwgAAANsAAAAPAAAAZHJzL2Rvd25yZXYueG1sRE/fa8Iw&#10;EH4X/B/CCXvT1A2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DCa5ZLwgAAANsAAAAPAAAA&#10;AAAAAAAAAAAAAAcCAABkcnMvZG93bnJldi54bWxQSwUGAAAAAAMAAwC3AAAA9gIAAAAA&#10;">
                  <v:stroke endarrow="block"/>
                </v:line>
                <v:line id="Line 20" o:spid="_x0000_s1039" style="position:absolute;flip:x;visibility:visible;mso-wrap-style:square" from="3240,3960" to="3960,4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">
                  <v:stroke endarrow="block"/>
                </v:line>
                <v:line id="Line 22" o:spid="_x0000_s1040" style="position:absolute;visibility:visible;mso-wrap-style:square" from="6480,3960" to="7200,4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qukwgAAANsAAAAPAAAAZHJzL2Rvd25yZXYueG1sRE/fa8Iw&#10;EH4X/B/CCXvT1MG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AizqukwgAAANsAAAAPAAAA&#10;AAAAAAAAAAAAAAcCAABkcnMvZG93bnJldi54bWxQSwUGAAAAAAMAAwC3AAAA9gIAAAAA&#10;">
                  <v:stroke endarrow="block"/>
                </v:line>
                <v:line id="Line 23" o:spid="_x0000_s1041" style="position:absolute;visibility:visible;mso-wrap-style:square" from="9180,2520" to="9180,3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">
                  <v:stroke endarrow="block"/>
                </v:line>
                <v:line id="Line 24" o:spid="_x0000_s1042" style="position:absolute;visibility:visible;mso-wrap-style:square" from="9360,3960" to="9360,4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">
                  <v:stroke endarrow="block"/>
                </v:line>
                <v:line id="Line 25" o:spid="_x0000_s1043" style="position:absolute;flip:x;visibility:visible;mso-wrap-style:square" from="7920,3960" to="9360,4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">
                  <v:stroke endarrow="block"/>
                </v:line>
              </v:group>
            </w:pict>
          </mc:Fallback>
        </mc:AlternateContent>
      </w:r>
      <w:r w:rsidR="00062D23" w:rsidRPr="00951637">
        <w:rPr>
          <w:b/>
        </w:rPr>
        <w:t>Prior probabilities</w:t>
      </w:r>
    </w:p>
    <w:p w14:paraId="0B9D9686" w14:textId="77777777" w:rsidR="00062D23" w:rsidRDefault="00062D23">
      <w:r>
        <w:t>p(</w:t>
      </w:r>
      <w:proofErr w:type="spellStart"/>
      <w:r>
        <w:t>clc</w:t>
      </w:r>
      <w:proofErr w:type="spellEnd"/>
      <w:r>
        <w:t xml:space="preserve">) = </w:t>
      </w:r>
      <w:r w:rsidR="00921CF4">
        <w:t>0.9</w:t>
      </w:r>
    </w:p>
    <w:p w14:paraId="37A4475B" w14:textId="77777777" w:rsidR="00062D23" w:rsidRDefault="00921CF4">
      <w:r>
        <w:t>p(dh) = 0.2</w:t>
      </w:r>
    </w:p>
    <w:p w14:paraId="34523C23" w14:textId="77777777" w:rsidR="00062D23" w:rsidRDefault="00062D23">
      <w:r>
        <w:t>p(</w:t>
      </w:r>
      <w:proofErr w:type="spellStart"/>
      <w:r>
        <w:t>db</w:t>
      </w:r>
      <w:proofErr w:type="spellEnd"/>
      <w:r>
        <w:t xml:space="preserve">) = </w:t>
      </w:r>
      <w:r w:rsidR="00921CF4">
        <w:t>0.5</w:t>
      </w:r>
    </w:p>
    <w:p w14:paraId="51D9C888" w14:textId="77777777" w:rsidR="00921CF4" w:rsidRDefault="00921CF4">
      <w:r>
        <w:t xml:space="preserve"> </w:t>
      </w:r>
    </w:p>
    <w:p w14:paraId="2AEEDDA1" w14:textId="77777777" w:rsidR="00921CF4" w:rsidRDefault="00921CF4">
      <w:r>
        <w:t xml:space="preserve"> </w:t>
      </w:r>
    </w:p>
    <w:p w14:paraId="28B92342" w14:textId="77777777" w:rsidR="00921CF4" w:rsidRDefault="00921CF4">
      <w:r>
        <w:t xml:space="preserve"> </w:t>
      </w:r>
    </w:p>
    <w:p w14:paraId="618A768A" w14:textId="77777777" w:rsidR="00921CF4" w:rsidRDefault="00921CF4">
      <w:r>
        <w:t xml:space="preserve"> </w:t>
      </w:r>
    </w:p>
    <w:p w14:paraId="17F264A0" w14:textId="77777777" w:rsidR="00921CF4" w:rsidRDefault="00921CF4"/>
    <w:p w14:paraId="490B1575" w14:textId="77777777" w:rsidR="00921CF4" w:rsidRDefault="00921CF4">
      <w:r>
        <w:t xml:space="preserve"> </w:t>
      </w:r>
    </w:p>
    <w:p w14:paraId="49430058" w14:textId="77777777" w:rsidR="00921CF4" w:rsidRDefault="00921CF4">
      <w:r>
        <w:t xml:space="preserve"> </w:t>
      </w:r>
    </w:p>
    <w:p w14:paraId="2A711DD1" w14:textId="77777777" w:rsidR="00921CF4" w:rsidRDefault="00921CF4">
      <w:r>
        <w:t xml:space="preserve"> </w:t>
      </w:r>
    </w:p>
    <w:p w14:paraId="50919957" w14:textId="77777777" w:rsidR="00921CF4" w:rsidRDefault="00921CF4">
      <w:r>
        <w:t xml:space="preserve"> </w:t>
      </w:r>
    </w:p>
    <w:p w14:paraId="7CB48434" w14:textId="77777777" w:rsidR="00921CF4" w:rsidRDefault="00921CF4">
      <w:r>
        <w:t xml:space="preserve"> </w:t>
      </w:r>
    </w:p>
    <w:p w14:paraId="3440CAC8" w14:textId="77777777" w:rsidR="00921CF4" w:rsidRDefault="00921CF4">
      <w:r>
        <w:t xml:space="preserve"> </w:t>
      </w:r>
      <w:r w:rsidRPr="00951637">
        <w:rPr>
          <w:b/>
        </w:rPr>
        <w:t>Conditional probability tables</w:t>
      </w:r>
    </w:p>
    <w:p w14:paraId="34B0394B" w14:textId="77777777" w:rsidR="00921CF4" w:rsidRDefault="00921CF4">
      <w:proofErr w:type="gramStart"/>
      <w:r>
        <w:t>p(</w:t>
      </w:r>
      <w:proofErr w:type="spellStart"/>
      <w:proofErr w:type="gramEnd"/>
      <w:r>
        <w:t>cac</w:t>
      </w:r>
      <w:proofErr w:type="spellEnd"/>
      <w:r>
        <w:t xml:space="preserve"> | </w:t>
      </w:r>
      <w:proofErr w:type="spellStart"/>
      <w:r>
        <w:t>clc</w:t>
      </w:r>
      <w:proofErr w:type="spellEnd"/>
      <w:r>
        <w:t>)</w:t>
      </w:r>
      <w:r w:rsidR="00951637">
        <w:tab/>
      </w:r>
      <w:proofErr w:type="spellStart"/>
      <w:r w:rsidR="00951637">
        <w:t>cac</w:t>
      </w:r>
      <w:proofErr w:type="spellEnd"/>
      <w:r w:rsidR="00951637">
        <w:tab/>
      </w:r>
      <w:proofErr w:type="spellStart"/>
      <w:r w:rsidR="00951637">
        <w:t>clc</w:t>
      </w:r>
      <w:proofErr w:type="spellEnd"/>
      <w:r w:rsidR="00692FD1" w:rsidRPr="00692FD1">
        <w:t xml:space="preserve"> </w:t>
      </w:r>
      <w:r w:rsidR="00692FD1">
        <w:tab/>
      </w:r>
      <w:r w:rsidR="00692FD1">
        <w:tab/>
        <w:t>p(das | dh)</w:t>
      </w:r>
      <w:r w:rsidR="00692FD1">
        <w:tab/>
        <w:t>das</w:t>
      </w:r>
      <w:r w:rsidR="00692FD1">
        <w:tab/>
        <w:t>dh</w:t>
      </w:r>
    </w:p>
    <w:p w14:paraId="6792B588" w14:textId="77777777" w:rsidR="00951637" w:rsidRPr="00692FD1" w:rsidRDefault="00951637">
      <w:pPr>
        <w:rPr>
          <w:lang w:val="de-DE"/>
        </w:rPr>
      </w:pPr>
      <w:r w:rsidRPr="00692FD1">
        <w:rPr>
          <w:lang w:val="de-DE"/>
        </w:rPr>
        <w:t>0.1</w:t>
      </w:r>
      <w:r w:rsidRPr="00692FD1">
        <w:rPr>
          <w:lang w:val="de-DE"/>
        </w:rPr>
        <w:tab/>
      </w:r>
      <w:r w:rsidRPr="00692FD1">
        <w:rPr>
          <w:lang w:val="de-DE"/>
        </w:rPr>
        <w:tab/>
        <w:t>T</w:t>
      </w:r>
      <w:r w:rsidRPr="00692FD1">
        <w:rPr>
          <w:lang w:val="de-DE"/>
        </w:rPr>
        <w:tab/>
        <w:t>F</w:t>
      </w:r>
      <w:r w:rsidR="00692FD1" w:rsidRPr="00692FD1">
        <w:rPr>
          <w:lang w:val="de-DE"/>
        </w:rPr>
        <w:tab/>
      </w:r>
      <w:r w:rsidR="00692FD1">
        <w:rPr>
          <w:lang w:val="de-DE"/>
        </w:rPr>
        <w:tab/>
      </w:r>
      <w:r w:rsidR="00692FD1" w:rsidRPr="00692FD1">
        <w:rPr>
          <w:lang w:val="de-DE"/>
        </w:rPr>
        <w:t>0.0</w:t>
      </w:r>
      <w:r w:rsidR="00692FD1" w:rsidRPr="00692FD1">
        <w:rPr>
          <w:lang w:val="de-DE"/>
        </w:rPr>
        <w:tab/>
      </w:r>
      <w:r w:rsidR="00692FD1" w:rsidRPr="00692FD1">
        <w:rPr>
          <w:lang w:val="de-DE"/>
        </w:rPr>
        <w:tab/>
        <w:t>T</w:t>
      </w:r>
      <w:r w:rsidR="00692FD1" w:rsidRPr="00692FD1">
        <w:rPr>
          <w:lang w:val="de-DE"/>
        </w:rPr>
        <w:tab/>
        <w:t>F</w:t>
      </w:r>
    </w:p>
    <w:p w14:paraId="024B0098" w14:textId="77777777" w:rsidR="00692FD1" w:rsidRPr="00692FD1" w:rsidRDefault="00951637" w:rsidP="00692FD1">
      <w:pPr>
        <w:rPr>
          <w:lang w:val="de-DE"/>
        </w:rPr>
      </w:pPr>
      <w:r w:rsidRPr="00692FD1">
        <w:rPr>
          <w:lang w:val="de-DE"/>
        </w:rPr>
        <w:t>0.8</w:t>
      </w:r>
      <w:r w:rsidRPr="00692FD1">
        <w:rPr>
          <w:lang w:val="de-DE"/>
        </w:rPr>
        <w:tab/>
      </w:r>
      <w:r w:rsidRPr="00692FD1">
        <w:rPr>
          <w:lang w:val="de-DE"/>
        </w:rPr>
        <w:tab/>
        <w:t>T</w:t>
      </w:r>
      <w:r w:rsidRPr="00692FD1">
        <w:rPr>
          <w:lang w:val="de-DE"/>
        </w:rPr>
        <w:tab/>
      </w:r>
      <w:proofErr w:type="spellStart"/>
      <w:r w:rsidRPr="00692FD1">
        <w:rPr>
          <w:lang w:val="de-DE"/>
        </w:rPr>
        <w:t>T</w:t>
      </w:r>
      <w:proofErr w:type="spellEnd"/>
      <w:r w:rsidR="00692FD1">
        <w:rPr>
          <w:lang w:val="de-DE"/>
        </w:rPr>
        <w:tab/>
      </w:r>
      <w:r w:rsidR="00692FD1">
        <w:rPr>
          <w:lang w:val="de-DE"/>
        </w:rPr>
        <w:tab/>
      </w:r>
      <w:r w:rsidR="00692FD1" w:rsidRPr="00692FD1">
        <w:rPr>
          <w:lang w:val="de-DE"/>
        </w:rPr>
        <w:t>0.5</w:t>
      </w:r>
      <w:r w:rsidR="00692FD1" w:rsidRPr="00692FD1">
        <w:rPr>
          <w:lang w:val="de-DE"/>
        </w:rPr>
        <w:tab/>
      </w:r>
      <w:r w:rsidR="00692FD1" w:rsidRPr="00692FD1">
        <w:rPr>
          <w:lang w:val="de-DE"/>
        </w:rPr>
        <w:tab/>
        <w:t>T</w:t>
      </w:r>
      <w:r w:rsidR="00692FD1" w:rsidRPr="00692FD1">
        <w:rPr>
          <w:lang w:val="de-DE"/>
        </w:rPr>
        <w:tab/>
      </w:r>
      <w:proofErr w:type="spellStart"/>
      <w:r w:rsidR="00692FD1" w:rsidRPr="00692FD1">
        <w:rPr>
          <w:lang w:val="de-DE"/>
        </w:rPr>
        <w:t>T</w:t>
      </w:r>
      <w:proofErr w:type="spellEnd"/>
    </w:p>
    <w:p w14:paraId="12628710" w14:textId="77777777" w:rsidR="00951637" w:rsidRPr="00692FD1" w:rsidRDefault="00951637">
      <w:pPr>
        <w:rPr>
          <w:lang w:val="de-DE"/>
        </w:rPr>
      </w:pPr>
    </w:p>
    <w:p w14:paraId="68E41AFF" w14:textId="77777777" w:rsidR="004D2C1D" w:rsidRDefault="004D2C1D" w:rsidP="004D2C1D">
      <w:pPr>
        <w:rPr>
          <w:lang w:val="de-DE"/>
        </w:rPr>
      </w:pPr>
      <w:proofErr w:type="gramStart"/>
      <w:r w:rsidRPr="00951637">
        <w:rPr>
          <w:lang w:val="de-DE"/>
        </w:rPr>
        <w:t>p(</w:t>
      </w:r>
      <w:proofErr w:type="spellStart"/>
      <w:proofErr w:type="gramEnd"/>
      <w:r w:rsidRPr="00951637">
        <w:rPr>
          <w:lang w:val="de-DE"/>
        </w:rPr>
        <w:t>bg</w:t>
      </w:r>
      <w:proofErr w:type="spellEnd"/>
      <w:r w:rsidRPr="00951637">
        <w:rPr>
          <w:lang w:val="de-DE"/>
        </w:rPr>
        <w:t xml:space="preserve"> | das)</w:t>
      </w:r>
      <w:r>
        <w:rPr>
          <w:lang w:val="de-DE"/>
        </w:rPr>
        <w:tab/>
      </w:r>
      <w:proofErr w:type="spellStart"/>
      <w:r>
        <w:rPr>
          <w:lang w:val="de-DE"/>
        </w:rPr>
        <w:t>bg</w:t>
      </w:r>
      <w:proofErr w:type="spellEnd"/>
      <w:r>
        <w:rPr>
          <w:lang w:val="de-DE"/>
        </w:rPr>
        <w:tab/>
        <w:t>das</w:t>
      </w:r>
      <w:r w:rsidR="00692FD1" w:rsidRPr="00692FD1">
        <w:rPr>
          <w:lang w:val="de-DE"/>
        </w:rPr>
        <w:t xml:space="preserve"> </w:t>
      </w:r>
      <w:r w:rsidR="00692FD1">
        <w:rPr>
          <w:lang w:val="de-DE"/>
        </w:rPr>
        <w:tab/>
      </w:r>
      <w:r w:rsidR="00692FD1">
        <w:rPr>
          <w:lang w:val="de-DE"/>
        </w:rPr>
        <w:tab/>
      </w:r>
      <w:r w:rsidR="00692FD1" w:rsidRPr="00951637">
        <w:rPr>
          <w:lang w:val="de-DE"/>
        </w:rPr>
        <w:t>p(</w:t>
      </w:r>
      <w:proofErr w:type="spellStart"/>
      <w:r w:rsidR="00692FD1" w:rsidRPr="00951637">
        <w:rPr>
          <w:lang w:val="de-DE"/>
        </w:rPr>
        <w:t>nc</w:t>
      </w:r>
      <w:proofErr w:type="spellEnd"/>
      <w:r w:rsidR="00692FD1" w:rsidRPr="00951637">
        <w:rPr>
          <w:lang w:val="de-DE"/>
        </w:rPr>
        <w:t xml:space="preserve"> | </w:t>
      </w:r>
      <w:proofErr w:type="spellStart"/>
      <w:r w:rsidR="00692FD1" w:rsidRPr="00951637">
        <w:rPr>
          <w:lang w:val="de-DE"/>
        </w:rPr>
        <w:t>db</w:t>
      </w:r>
      <w:proofErr w:type="spellEnd"/>
      <w:r w:rsidR="00692FD1" w:rsidRPr="00951637">
        <w:rPr>
          <w:lang w:val="de-DE"/>
        </w:rPr>
        <w:t>)</w:t>
      </w:r>
      <w:r w:rsidR="00692FD1" w:rsidRPr="00951637">
        <w:rPr>
          <w:lang w:val="de-DE"/>
        </w:rPr>
        <w:tab/>
      </w:r>
      <w:proofErr w:type="spellStart"/>
      <w:r w:rsidR="00692FD1" w:rsidRPr="00951637">
        <w:rPr>
          <w:lang w:val="de-DE"/>
        </w:rPr>
        <w:t>nc</w:t>
      </w:r>
      <w:proofErr w:type="spellEnd"/>
      <w:r w:rsidR="00692FD1" w:rsidRPr="00951637">
        <w:rPr>
          <w:lang w:val="de-DE"/>
        </w:rPr>
        <w:tab/>
      </w:r>
      <w:proofErr w:type="spellStart"/>
      <w:r w:rsidR="00692FD1" w:rsidRPr="00951637">
        <w:rPr>
          <w:lang w:val="de-DE"/>
        </w:rPr>
        <w:t>db</w:t>
      </w:r>
      <w:proofErr w:type="spellEnd"/>
    </w:p>
    <w:p w14:paraId="11ECA399" w14:textId="77777777" w:rsidR="004D2C1D" w:rsidRDefault="004D2C1D" w:rsidP="004D2C1D">
      <w:pPr>
        <w:rPr>
          <w:lang w:val="de-DE"/>
        </w:rPr>
      </w:pPr>
      <w:r>
        <w:rPr>
          <w:lang w:val="de-DE"/>
        </w:rPr>
        <w:t>0.5</w:t>
      </w:r>
      <w:r>
        <w:rPr>
          <w:lang w:val="de-DE"/>
        </w:rPr>
        <w:tab/>
      </w:r>
      <w:r>
        <w:rPr>
          <w:lang w:val="de-DE"/>
        </w:rPr>
        <w:tab/>
        <w:t>T</w:t>
      </w:r>
      <w:r>
        <w:rPr>
          <w:lang w:val="de-DE"/>
        </w:rPr>
        <w:tab/>
        <w:t>F</w:t>
      </w:r>
      <w:r w:rsidR="00692FD1">
        <w:rPr>
          <w:lang w:val="de-DE"/>
        </w:rPr>
        <w:tab/>
      </w:r>
      <w:r w:rsidR="00692FD1">
        <w:rPr>
          <w:lang w:val="de-DE"/>
        </w:rPr>
        <w:tab/>
      </w:r>
      <w:r w:rsidR="00692FD1" w:rsidRPr="00951637">
        <w:rPr>
          <w:lang w:val="de-DE"/>
        </w:rPr>
        <w:t>0.0</w:t>
      </w:r>
      <w:r w:rsidR="00692FD1" w:rsidRPr="00951637">
        <w:rPr>
          <w:lang w:val="de-DE"/>
        </w:rPr>
        <w:tab/>
      </w:r>
      <w:r w:rsidR="00692FD1" w:rsidRPr="00951637">
        <w:rPr>
          <w:lang w:val="de-DE"/>
        </w:rPr>
        <w:tab/>
        <w:t>T</w:t>
      </w:r>
      <w:r w:rsidR="00692FD1" w:rsidRPr="00951637">
        <w:rPr>
          <w:lang w:val="de-DE"/>
        </w:rPr>
        <w:tab/>
        <w:t>F</w:t>
      </w:r>
    </w:p>
    <w:p w14:paraId="3E4CDAD5" w14:textId="77777777" w:rsidR="00692FD1" w:rsidRPr="00692FD1" w:rsidRDefault="004D2C1D" w:rsidP="00692FD1">
      <w:pPr>
        <w:rPr>
          <w:lang w:val="de-DE"/>
        </w:rPr>
      </w:pPr>
      <w:r>
        <w:rPr>
          <w:lang w:val="de-DE"/>
        </w:rPr>
        <w:t>0.9</w:t>
      </w:r>
      <w:r>
        <w:rPr>
          <w:lang w:val="de-DE"/>
        </w:rPr>
        <w:tab/>
      </w:r>
      <w:r>
        <w:rPr>
          <w:lang w:val="de-DE"/>
        </w:rPr>
        <w:tab/>
        <w:t>T</w:t>
      </w:r>
      <w:r>
        <w:rPr>
          <w:lang w:val="de-DE"/>
        </w:rPr>
        <w:tab/>
      </w:r>
      <w:proofErr w:type="spellStart"/>
      <w:r>
        <w:rPr>
          <w:lang w:val="de-DE"/>
        </w:rPr>
        <w:t>T</w:t>
      </w:r>
      <w:proofErr w:type="spellEnd"/>
      <w:r w:rsidR="00692FD1">
        <w:rPr>
          <w:lang w:val="de-DE"/>
        </w:rPr>
        <w:tab/>
      </w:r>
      <w:r w:rsidR="00692FD1">
        <w:rPr>
          <w:lang w:val="de-DE"/>
        </w:rPr>
        <w:tab/>
        <w:t>0.7</w:t>
      </w:r>
      <w:r w:rsidR="00692FD1" w:rsidRPr="00951637">
        <w:rPr>
          <w:lang w:val="de-DE"/>
        </w:rPr>
        <w:tab/>
      </w:r>
      <w:r w:rsidR="00692FD1" w:rsidRPr="00951637">
        <w:rPr>
          <w:lang w:val="de-DE"/>
        </w:rPr>
        <w:tab/>
      </w:r>
      <w:r w:rsidR="00692FD1" w:rsidRPr="00692FD1">
        <w:rPr>
          <w:lang w:val="de-DE"/>
        </w:rPr>
        <w:t>T</w:t>
      </w:r>
      <w:r w:rsidR="00692FD1" w:rsidRPr="00692FD1">
        <w:rPr>
          <w:lang w:val="de-DE"/>
        </w:rPr>
        <w:tab/>
      </w:r>
      <w:proofErr w:type="spellStart"/>
      <w:r w:rsidR="00692FD1" w:rsidRPr="00692FD1">
        <w:rPr>
          <w:lang w:val="de-DE"/>
        </w:rPr>
        <w:t>T</w:t>
      </w:r>
      <w:proofErr w:type="spellEnd"/>
    </w:p>
    <w:p w14:paraId="2573E457" w14:textId="77777777" w:rsidR="00951637" w:rsidRPr="00692FD1" w:rsidRDefault="00951637">
      <w:pPr>
        <w:rPr>
          <w:lang w:val="de-DE"/>
        </w:rPr>
      </w:pPr>
    </w:p>
    <w:p w14:paraId="6A0B919A" w14:textId="77777777" w:rsidR="00921CF4" w:rsidRPr="00692FD1" w:rsidRDefault="00921CF4">
      <w:proofErr w:type="gramStart"/>
      <w:r w:rsidRPr="00692FD1">
        <w:t>p(</w:t>
      </w:r>
      <w:proofErr w:type="spellStart"/>
      <w:proofErr w:type="gramEnd"/>
      <w:r w:rsidRPr="00692FD1">
        <w:t>ch</w:t>
      </w:r>
      <w:proofErr w:type="spellEnd"/>
      <w:r w:rsidRPr="00692FD1">
        <w:t xml:space="preserve"> | </w:t>
      </w:r>
      <w:proofErr w:type="spellStart"/>
      <w:r w:rsidRPr="00692FD1">
        <w:t>db</w:t>
      </w:r>
      <w:proofErr w:type="spellEnd"/>
      <w:r w:rsidRPr="00692FD1">
        <w:t xml:space="preserve">, </w:t>
      </w:r>
      <w:proofErr w:type="spellStart"/>
      <w:r w:rsidRPr="00692FD1">
        <w:t>cac</w:t>
      </w:r>
      <w:proofErr w:type="spellEnd"/>
      <w:r w:rsidRPr="00692FD1">
        <w:t>)</w:t>
      </w:r>
      <w:r w:rsidR="00951637" w:rsidRPr="00692FD1">
        <w:tab/>
      </w:r>
      <w:r w:rsidR="00951637" w:rsidRPr="00692FD1">
        <w:tab/>
      </w:r>
      <w:proofErr w:type="spellStart"/>
      <w:r w:rsidR="00951637" w:rsidRPr="00692FD1">
        <w:t>ch</w:t>
      </w:r>
      <w:proofErr w:type="spellEnd"/>
      <w:r w:rsidR="00951637" w:rsidRPr="00692FD1">
        <w:tab/>
      </w:r>
      <w:proofErr w:type="spellStart"/>
      <w:r w:rsidR="00951637" w:rsidRPr="00692FD1">
        <w:t>db</w:t>
      </w:r>
      <w:proofErr w:type="spellEnd"/>
      <w:r w:rsidR="00951637" w:rsidRPr="00692FD1">
        <w:tab/>
      </w:r>
      <w:proofErr w:type="spellStart"/>
      <w:r w:rsidR="00951637" w:rsidRPr="00692FD1">
        <w:t>cac</w:t>
      </w:r>
      <w:proofErr w:type="spellEnd"/>
    </w:p>
    <w:p w14:paraId="58DDC365" w14:textId="77777777" w:rsidR="00951637" w:rsidRPr="00951637" w:rsidRDefault="00951637">
      <w:pPr>
        <w:rPr>
          <w:lang w:val="de-DE"/>
        </w:rPr>
      </w:pPr>
      <w:r w:rsidRPr="00951637">
        <w:rPr>
          <w:lang w:val="de-DE"/>
        </w:rPr>
        <w:t>0.1</w:t>
      </w:r>
      <w:r w:rsidRPr="00951637">
        <w:rPr>
          <w:lang w:val="de-DE"/>
        </w:rPr>
        <w:tab/>
      </w:r>
      <w:r w:rsidRPr="00951637">
        <w:rPr>
          <w:lang w:val="de-DE"/>
        </w:rPr>
        <w:tab/>
      </w:r>
      <w:r w:rsidRPr="00951637">
        <w:rPr>
          <w:lang w:val="de-DE"/>
        </w:rPr>
        <w:tab/>
        <w:t>T</w:t>
      </w:r>
      <w:r w:rsidRPr="00951637">
        <w:rPr>
          <w:lang w:val="de-DE"/>
        </w:rPr>
        <w:tab/>
        <w:t>F</w:t>
      </w:r>
      <w:r w:rsidRPr="00951637">
        <w:rPr>
          <w:lang w:val="de-DE"/>
        </w:rPr>
        <w:tab/>
      </w:r>
      <w:proofErr w:type="spellStart"/>
      <w:r w:rsidRPr="00951637">
        <w:rPr>
          <w:lang w:val="de-DE"/>
        </w:rPr>
        <w:t>F</w:t>
      </w:r>
      <w:proofErr w:type="spellEnd"/>
    </w:p>
    <w:p w14:paraId="4E9DDC99" w14:textId="77777777" w:rsidR="00951637" w:rsidRPr="00951637" w:rsidRDefault="00951637">
      <w:pPr>
        <w:rPr>
          <w:lang w:val="de-DE"/>
        </w:rPr>
      </w:pPr>
      <w:r w:rsidRPr="00951637">
        <w:rPr>
          <w:lang w:val="de-DE"/>
        </w:rPr>
        <w:t>0.</w:t>
      </w:r>
      <w:r>
        <w:rPr>
          <w:lang w:val="de-DE"/>
        </w:rPr>
        <w:t>7</w:t>
      </w:r>
      <w:r w:rsidRPr="00951637">
        <w:rPr>
          <w:lang w:val="de-DE"/>
        </w:rPr>
        <w:tab/>
      </w:r>
      <w:r w:rsidRPr="00951637">
        <w:rPr>
          <w:lang w:val="de-DE"/>
        </w:rPr>
        <w:tab/>
      </w:r>
      <w:r w:rsidRPr="00951637">
        <w:rPr>
          <w:lang w:val="de-DE"/>
        </w:rPr>
        <w:tab/>
        <w:t>T</w:t>
      </w:r>
      <w:r w:rsidRPr="00951637">
        <w:rPr>
          <w:lang w:val="de-DE"/>
        </w:rPr>
        <w:tab/>
        <w:t>F</w:t>
      </w:r>
      <w:r w:rsidRPr="00951637">
        <w:rPr>
          <w:lang w:val="de-DE"/>
        </w:rPr>
        <w:tab/>
        <w:t>T</w:t>
      </w:r>
    </w:p>
    <w:p w14:paraId="1924AA6F" w14:textId="77777777" w:rsidR="00951637" w:rsidRDefault="00951637">
      <w:pPr>
        <w:rPr>
          <w:lang w:val="de-DE"/>
        </w:rPr>
      </w:pPr>
      <w:r w:rsidRPr="00951637">
        <w:rPr>
          <w:lang w:val="de-DE"/>
        </w:rPr>
        <w:t>0.</w:t>
      </w:r>
      <w:r>
        <w:rPr>
          <w:lang w:val="de-DE"/>
        </w:rPr>
        <w:t>6</w:t>
      </w:r>
      <w:r w:rsidRPr="00951637">
        <w:rPr>
          <w:lang w:val="de-DE"/>
        </w:rPr>
        <w:tab/>
      </w:r>
      <w:r w:rsidRPr="00951637">
        <w:rPr>
          <w:lang w:val="de-DE"/>
        </w:rPr>
        <w:tab/>
      </w:r>
      <w:r w:rsidRPr="00951637">
        <w:rPr>
          <w:lang w:val="de-DE"/>
        </w:rPr>
        <w:tab/>
        <w:t>T</w:t>
      </w:r>
      <w:r w:rsidRPr="00951637">
        <w:rPr>
          <w:lang w:val="de-DE"/>
        </w:rPr>
        <w:tab/>
      </w:r>
      <w:proofErr w:type="spellStart"/>
      <w:r w:rsidRPr="00951637">
        <w:rPr>
          <w:lang w:val="de-DE"/>
        </w:rPr>
        <w:t>T</w:t>
      </w:r>
      <w:proofErr w:type="spellEnd"/>
      <w:r>
        <w:rPr>
          <w:lang w:val="de-DE"/>
        </w:rPr>
        <w:tab/>
        <w:t>F</w:t>
      </w:r>
    </w:p>
    <w:p w14:paraId="2EAB176D" w14:textId="77777777" w:rsidR="00951637" w:rsidRPr="00951637" w:rsidRDefault="00951637">
      <w:pPr>
        <w:rPr>
          <w:lang w:val="de-DE"/>
        </w:rPr>
      </w:pPr>
      <w:r>
        <w:rPr>
          <w:lang w:val="de-DE"/>
        </w:rPr>
        <w:t>0.8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T</w:t>
      </w:r>
      <w:r>
        <w:rPr>
          <w:lang w:val="de-DE"/>
        </w:rPr>
        <w:tab/>
      </w:r>
      <w:proofErr w:type="spellStart"/>
      <w:r>
        <w:rPr>
          <w:lang w:val="de-DE"/>
        </w:rPr>
        <w:t>T</w:t>
      </w:r>
      <w:proofErr w:type="spellEnd"/>
      <w:r>
        <w:rPr>
          <w:lang w:val="de-DE"/>
        </w:rPr>
        <w:tab/>
      </w:r>
      <w:proofErr w:type="spellStart"/>
      <w:r>
        <w:rPr>
          <w:lang w:val="de-DE"/>
        </w:rPr>
        <w:t>T</w:t>
      </w:r>
      <w:proofErr w:type="spellEnd"/>
    </w:p>
    <w:p w14:paraId="74AE85CA" w14:textId="77777777" w:rsidR="00951637" w:rsidRDefault="00951637">
      <w:pPr>
        <w:rPr>
          <w:lang w:val="de-DE"/>
        </w:rPr>
      </w:pPr>
    </w:p>
    <w:p w14:paraId="664F8460" w14:textId="77777777" w:rsidR="00921CF4" w:rsidRPr="004D2C1D" w:rsidRDefault="00921CF4">
      <w:pPr>
        <w:rPr>
          <w:lang w:val="de-DE"/>
        </w:rPr>
      </w:pPr>
      <w:proofErr w:type="gramStart"/>
      <w:r w:rsidRPr="004D2C1D">
        <w:rPr>
          <w:lang w:val="de-DE"/>
        </w:rPr>
        <w:t>p(</w:t>
      </w:r>
      <w:proofErr w:type="spellStart"/>
      <w:proofErr w:type="gramEnd"/>
      <w:r w:rsidRPr="004D2C1D">
        <w:rPr>
          <w:lang w:val="de-DE"/>
        </w:rPr>
        <w:t>cg</w:t>
      </w:r>
      <w:proofErr w:type="spellEnd"/>
      <w:r w:rsidRPr="004D2C1D">
        <w:rPr>
          <w:lang w:val="de-DE"/>
        </w:rPr>
        <w:t xml:space="preserve"> | </w:t>
      </w:r>
      <w:proofErr w:type="spellStart"/>
      <w:r w:rsidRPr="004D2C1D">
        <w:rPr>
          <w:lang w:val="de-DE"/>
        </w:rPr>
        <w:t>cac</w:t>
      </w:r>
      <w:proofErr w:type="spellEnd"/>
      <w:r w:rsidRPr="004D2C1D">
        <w:rPr>
          <w:lang w:val="de-DE"/>
        </w:rPr>
        <w:t>, das)</w:t>
      </w:r>
      <w:r w:rsidR="00951637" w:rsidRPr="004D2C1D">
        <w:rPr>
          <w:lang w:val="de-DE"/>
        </w:rPr>
        <w:tab/>
      </w:r>
      <w:r w:rsidR="00951637" w:rsidRPr="004D2C1D">
        <w:rPr>
          <w:lang w:val="de-DE"/>
        </w:rPr>
        <w:tab/>
      </w:r>
      <w:proofErr w:type="spellStart"/>
      <w:r w:rsidR="00951637" w:rsidRPr="004D2C1D">
        <w:rPr>
          <w:lang w:val="de-DE"/>
        </w:rPr>
        <w:t>cg</w:t>
      </w:r>
      <w:proofErr w:type="spellEnd"/>
      <w:r w:rsidR="00951637" w:rsidRPr="004D2C1D">
        <w:rPr>
          <w:lang w:val="de-DE"/>
        </w:rPr>
        <w:tab/>
      </w:r>
      <w:proofErr w:type="spellStart"/>
      <w:r w:rsidR="00951637" w:rsidRPr="004D2C1D">
        <w:rPr>
          <w:lang w:val="de-DE"/>
        </w:rPr>
        <w:t>cac</w:t>
      </w:r>
      <w:proofErr w:type="spellEnd"/>
      <w:r w:rsidR="00951637" w:rsidRPr="004D2C1D">
        <w:rPr>
          <w:lang w:val="de-DE"/>
        </w:rPr>
        <w:tab/>
        <w:t>das</w:t>
      </w:r>
    </w:p>
    <w:p w14:paraId="13964998" w14:textId="77777777" w:rsidR="00951637" w:rsidRPr="004D2C1D" w:rsidRDefault="004D2C1D">
      <w:pPr>
        <w:rPr>
          <w:lang w:val="de-DE"/>
        </w:rPr>
      </w:pPr>
      <w:r w:rsidRPr="004D2C1D">
        <w:rPr>
          <w:lang w:val="de-DE"/>
        </w:rPr>
        <w:t>0.3</w:t>
      </w:r>
      <w:r w:rsidR="00951637" w:rsidRPr="004D2C1D">
        <w:rPr>
          <w:lang w:val="de-DE"/>
        </w:rPr>
        <w:tab/>
      </w:r>
      <w:r w:rsidR="00951637" w:rsidRPr="004D2C1D">
        <w:rPr>
          <w:lang w:val="de-DE"/>
        </w:rPr>
        <w:tab/>
      </w:r>
      <w:r w:rsidR="00951637" w:rsidRPr="004D2C1D">
        <w:rPr>
          <w:lang w:val="de-DE"/>
        </w:rPr>
        <w:tab/>
        <w:t>T</w:t>
      </w:r>
      <w:r w:rsidR="00951637" w:rsidRPr="004D2C1D">
        <w:rPr>
          <w:lang w:val="de-DE"/>
        </w:rPr>
        <w:tab/>
        <w:t>F</w:t>
      </w:r>
      <w:r w:rsidR="00951637" w:rsidRPr="004D2C1D">
        <w:rPr>
          <w:lang w:val="de-DE"/>
        </w:rPr>
        <w:tab/>
      </w:r>
      <w:proofErr w:type="spellStart"/>
      <w:r w:rsidR="00951637" w:rsidRPr="004D2C1D">
        <w:rPr>
          <w:lang w:val="de-DE"/>
        </w:rPr>
        <w:t>F</w:t>
      </w:r>
      <w:proofErr w:type="spellEnd"/>
      <w:r w:rsidR="00951637" w:rsidRPr="004D2C1D">
        <w:rPr>
          <w:lang w:val="de-DE"/>
        </w:rPr>
        <w:tab/>
      </w:r>
      <w:r w:rsidR="00951637" w:rsidRPr="004D2C1D">
        <w:rPr>
          <w:lang w:val="de-DE"/>
        </w:rPr>
        <w:tab/>
      </w:r>
    </w:p>
    <w:p w14:paraId="07920338" w14:textId="77777777" w:rsidR="004D2C1D" w:rsidRPr="00951637" w:rsidRDefault="004D2C1D" w:rsidP="004D2C1D">
      <w:pPr>
        <w:rPr>
          <w:lang w:val="de-DE"/>
        </w:rPr>
      </w:pPr>
      <w:r w:rsidRPr="00951637">
        <w:rPr>
          <w:lang w:val="de-DE"/>
        </w:rPr>
        <w:t>0.</w:t>
      </w:r>
      <w:r>
        <w:rPr>
          <w:lang w:val="de-DE"/>
        </w:rPr>
        <w:t>8</w:t>
      </w:r>
      <w:r w:rsidRPr="00951637">
        <w:rPr>
          <w:lang w:val="de-DE"/>
        </w:rPr>
        <w:tab/>
      </w:r>
      <w:r w:rsidRPr="00951637">
        <w:rPr>
          <w:lang w:val="de-DE"/>
        </w:rPr>
        <w:tab/>
      </w:r>
      <w:r w:rsidRPr="00951637">
        <w:rPr>
          <w:lang w:val="de-DE"/>
        </w:rPr>
        <w:tab/>
        <w:t>T</w:t>
      </w:r>
      <w:r w:rsidRPr="00951637">
        <w:rPr>
          <w:lang w:val="de-DE"/>
        </w:rPr>
        <w:tab/>
        <w:t>F</w:t>
      </w:r>
      <w:r w:rsidRPr="00951637">
        <w:rPr>
          <w:lang w:val="de-DE"/>
        </w:rPr>
        <w:tab/>
        <w:t>T</w:t>
      </w:r>
    </w:p>
    <w:p w14:paraId="07923B43" w14:textId="77777777" w:rsidR="004D2C1D" w:rsidRDefault="004D2C1D" w:rsidP="004D2C1D">
      <w:pPr>
        <w:rPr>
          <w:lang w:val="de-DE"/>
        </w:rPr>
      </w:pPr>
      <w:r w:rsidRPr="00951637">
        <w:rPr>
          <w:lang w:val="de-DE"/>
        </w:rPr>
        <w:t>0.</w:t>
      </w:r>
      <w:r>
        <w:rPr>
          <w:lang w:val="de-DE"/>
        </w:rPr>
        <w:t>95</w:t>
      </w:r>
      <w:r w:rsidRPr="00951637">
        <w:rPr>
          <w:lang w:val="de-DE"/>
        </w:rPr>
        <w:tab/>
      </w:r>
      <w:r w:rsidRPr="00951637">
        <w:rPr>
          <w:lang w:val="de-DE"/>
        </w:rPr>
        <w:tab/>
      </w:r>
      <w:r w:rsidRPr="00951637">
        <w:rPr>
          <w:lang w:val="de-DE"/>
        </w:rPr>
        <w:tab/>
        <w:t>T</w:t>
      </w:r>
      <w:r w:rsidRPr="00951637">
        <w:rPr>
          <w:lang w:val="de-DE"/>
        </w:rPr>
        <w:tab/>
      </w:r>
      <w:proofErr w:type="spellStart"/>
      <w:r w:rsidRPr="00951637">
        <w:rPr>
          <w:lang w:val="de-DE"/>
        </w:rPr>
        <w:t>T</w:t>
      </w:r>
      <w:proofErr w:type="spellEnd"/>
      <w:r>
        <w:rPr>
          <w:lang w:val="de-DE"/>
        </w:rPr>
        <w:tab/>
        <w:t>F</w:t>
      </w:r>
    </w:p>
    <w:p w14:paraId="0FF82A7F" w14:textId="77777777" w:rsidR="00951637" w:rsidRDefault="004D2C1D">
      <w:pPr>
        <w:rPr>
          <w:lang w:val="de-DE"/>
        </w:rPr>
      </w:pPr>
      <w:r>
        <w:rPr>
          <w:lang w:val="de-DE"/>
        </w:rPr>
        <w:t>0.95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T</w:t>
      </w:r>
      <w:r>
        <w:rPr>
          <w:lang w:val="de-DE"/>
        </w:rPr>
        <w:tab/>
      </w:r>
      <w:proofErr w:type="spellStart"/>
      <w:r>
        <w:rPr>
          <w:lang w:val="de-DE"/>
        </w:rPr>
        <w:t>T</w:t>
      </w:r>
      <w:proofErr w:type="spellEnd"/>
      <w:r>
        <w:rPr>
          <w:lang w:val="de-DE"/>
        </w:rPr>
        <w:tab/>
      </w:r>
      <w:proofErr w:type="spellStart"/>
      <w:r>
        <w:rPr>
          <w:lang w:val="de-DE"/>
        </w:rPr>
        <w:t>T</w:t>
      </w:r>
      <w:proofErr w:type="spellEnd"/>
    </w:p>
    <w:p w14:paraId="3E83039B" w14:textId="0D3FB44C" w:rsidR="00692FD1" w:rsidRDefault="00692FD1">
      <w:pPr>
        <w:rPr>
          <w:lang w:val="de-DE"/>
        </w:rPr>
      </w:pPr>
    </w:p>
    <w:p w14:paraId="2050AEC5" w14:textId="1CB35E73" w:rsidR="00E5269B" w:rsidRDefault="00164993" w:rsidP="00E5269B">
      <w:pPr>
        <w:rPr>
          <w:b/>
        </w:rPr>
      </w:pPr>
      <w:r>
        <w:rPr>
          <w:b/>
        </w:rPr>
        <w:t>Validation</w:t>
      </w:r>
      <w:r w:rsidR="00E5269B">
        <w:rPr>
          <w:b/>
        </w:rPr>
        <w:t xml:space="preserve"> </w:t>
      </w:r>
      <w:r w:rsidR="00E5269B" w:rsidRPr="00692FD1">
        <w:rPr>
          <w:b/>
        </w:rPr>
        <w:t>Queries:</w:t>
      </w:r>
    </w:p>
    <w:p w14:paraId="524D7137" w14:textId="50B93D55" w:rsidR="00E5269B" w:rsidRDefault="00E5269B" w:rsidP="00E5269B">
      <w:pPr>
        <w:rPr>
          <w:b/>
        </w:rPr>
      </w:pPr>
      <w:proofErr w:type="gramStart"/>
      <w:r w:rsidRPr="00B2653B">
        <w:rPr>
          <w:b/>
        </w:rPr>
        <w:t>?-</w:t>
      </w:r>
      <w:proofErr w:type="gramEnd"/>
      <w:r w:rsidRPr="00B2653B">
        <w:rPr>
          <w:b/>
        </w:rPr>
        <w:t xml:space="preserve"> prob(</w:t>
      </w:r>
      <w:proofErr w:type="spellStart"/>
      <w:r w:rsidRPr="00B2653B">
        <w:rPr>
          <w:b/>
        </w:rPr>
        <w:t>cac</w:t>
      </w:r>
      <w:proofErr w:type="spellEnd"/>
      <w:r w:rsidRPr="00B2653B">
        <w:rPr>
          <w:b/>
        </w:rPr>
        <w:t>, [</w:t>
      </w:r>
      <w:proofErr w:type="spellStart"/>
      <w:r w:rsidRPr="00B2653B">
        <w:rPr>
          <w:b/>
        </w:rPr>
        <w:t>ch</w:t>
      </w:r>
      <w:proofErr w:type="spellEnd"/>
      <w:r w:rsidRPr="00B2653B">
        <w:rPr>
          <w:b/>
        </w:rPr>
        <w:t>, cg], N).</w:t>
      </w:r>
    </w:p>
    <w:p w14:paraId="7FA239A6" w14:textId="5E05B857" w:rsidR="00164993" w:rsidRPr="00B2653B" w:rsidRDefault="00125C25" w:rsidP="00E5269B">
      <w:pPr>
        <w:rPr>
          <w:b/>
        </w:rPr>
      </w:pPr>
      <w:r w:rsidRPr="00125C25">
        <w:rPr>
          <w:b/>
        </w:rPr>
        <w:t>N = 0.9402114967462039</w:t>
      </w:r>
      <w:r w:rsidR="008E7B95">
        <w:rPr>
          <w:b/>
        </w:rPr>
        <w:t>.</w:t>
      </w:r>
    </w:p>
    <w:p w14:paraId="7FFD26EA" w14:textId="753682C4" w:rsidR="00E5269B" w:rsidRDefault="00E5269B" w:rsidP="00E5269B">
      <w:pPr>
        <w:rPr>
          <w:b/>
        </w:rPr>
      </w:pPr>
      <w:proofErr w:type="gramStart"/>
      <w:r w:rsidRPr="00B2653B">
        <w:rPr>
          <w:b/>
        </w:rPr>
        <w:t>?-</w:t>
      </w:r>
      <w:proofErr w:type="gramEnd"/>
      <w:r w:rsidRPr="00B2653B">
        <w:rPr>
          <w:b/>
        </w:rPr>
        <w:t xml:space="preserve"> prob(</w:t>
      </w:r>
      <w:proofErr w:type="spellStart"/>
      <w:r w:rsidRPr="00B2653B">
        <w:rPr>
          <w:b/>
        </w:rPr>
        <w:t>cac</w:t>
      </w:r>
      <w:proofErr w:type="spellEnd"/>
      <w:r w:rsidRPr="00B2653B">
        <w:rPr>
          <w:b/>
        </w:rPr>
        <w:t>, [</w:t>
      </w:r>
      <w:proofErr w:type="spellStart"/>
      <w:r w:rsidRPr="00B2653B">
        <w:rPr>
          <w:b/>
        </w:rPr>
        <w:t>nc</w:t>
      </w:r>
      <w:proofErr w:type="spellEnd"/>
      <w:r w:rsidRPr="00B2653B">
        <w:rPr>
          <w:b/>
        </w:rPr>
        <w:t xml:space="preserve">, </w:t>
      </w:r>
      <w:proofErr w:type="spellStart"/>
      <w:r w:rsidRPr="00B2653B">
        <w:rPr>
          <w:b/>
        </w:rPr>
        <w:t>ch</w:t>
      </w:r>
      <w:proofErr w:type="spellEnd"/>
      <w:r w:rsidRPr="00B2653B">
        <w:rPr>
          <w:b/>
        </w:rPr>
        <w:t xml:space="preserve">, cg, </w:t>
      </w:r>
      <w:proofErr w:type="spellStart"/>
      <w:r w:rsidRPr="00B2653B">
        <w:rPr>
          <w:b/>
        </w:rPr>
        <w:t>bg</w:t>
      </w:r>
      <w:proofErr w:type="spellEnd"/>
      <w:r w:rsidRPr="00B2653B">
        <w:rPr>
          <w:b/>
        </w:rPr>
        <w:t>], N).</w:t>
      </w:r>
    </w:p>
    <w:p w14:paraId="19AD415B" w14:textId="1C7DCDBB" w:rsidR="00164993" w:rsidRPr="00B2653B" w:rsidRDefault="00125C25" w:rsidP="00E5269B">
      <w:pPr>
        <w:rPr>
          <w:b/>
        </w:rPr>
      </w:pPr>
      <w:r w:rsidRPr="00125C25">
        <w:rPr>
          <w:b/>
        </w:rPr>
        <w:t>N = 0.899335386610471</w:t>
      </w:r>
      <w:r w:rsidR="00DF643B">
        <w:rPr>
          <w:b/>
        </w:rPr>
        <w:t>6</w:t>
      </w:r>
      <w:r w:rsidR="008E7B95">
        <w:rPr>
          <w:b/>
        </w:rPr>
        <w:t>.</w:t>
      </w:r>
    </w:p>
    <w:p w14:paraId="2DCADA57" w14:textId="09A2C01C" w:rsidR="00E5269B" w:rsidRDefault="00E5269B" w:rsidP="00E5269B">
      <w:pPr>
        <w:rPr>
          <w:b/>
        </w:rPr>
      </w:pPr>
      <w:proofErr w:type="gramStart"/>
      <w:r w:rsidRPr="00B2653B">
        <w:rPr>
          <w:b/>
        </w:rPr>
        <w:t>?-</w:t>
      </w:r>
      <w:proofErr w:type="gramEnd"/>
      <w:r w:rsidRPr="00B2653B">
        <w:rPr>
          <w:b/>
        </w:rPr>
        <w:t xml:space="preserve"> prob(das, [</w:t>
      </w:r>
      <w:proofErr w:type="spellStart"/>
      <w:r w:rsidRPr="00B2653B">
        <w:rPr>
          <w:b/>
        </w:rPr>
        <w:t>ch</w:t>
      </w:r>
      <w:proofErr w:type="spellEnd"/>
      <w:r w:rsidRPr="00B2653B">
        <w:rPr>
          <w:b/>
        </w:rPr>
        <w:t>, cg, not(</w:t>
      </w:r>
      <w:proofErr w:type="spellStart"/>
      <w:r w:rsidRPr="00B2653B">
        <w:rPr>
          <w:b/>
        </w:rPr>
        <w:t>bg</w:t>
      </w:r>
      <w:proofErr w:type="spellEnd"/>
      <w:r w:rsidRPr="00B2653B">
        <w:rPr>
          <w:b/>
        </w:rPr>
        <w:t>)], N).</w:t>
      </w:r>
    </w:p>
    <w:p w14:paraId="70C01ACE" w14:textId="214A3688" w:rsidR="00164993" w:rsidRPr="00B2653B" w:rsidRDefault="003E42FA" w:rsidP="00E5269B">
      <w:pPr>
        <w:rPr>
          <w:b/>
        </w:rPr>
      </w:pPr>
      <w:r w:rsidRPr="003E42FA">
        <w:rPr>
          <w:b/>
        </w:rPr>
        <w:t>N = 0.02356777478429091</w:t>
      </w:r>
      <w:r w:rsidR="009E61E9">
        <w:rPr>
          <w:b/>
        </w:rPr>
        <w:t>7</w:t>
      </w:r>
      <w:r w:rsidR="008E7B95">
        <w:rPr>
          <w:b/>
        </w:rPr>
        <w:t>.</w:t>
      </w:r>
    </w:p>
    <w:p w14:paraId="5FF48367" w14:textId="3F2B8401" w:rsidR="00E5269B" w:rsidRDefault="00E5269B">
      <w:pPr>
        <w:rPr>
          <w:b/>
        </w:rPr>
      </w:pPr>
      <w:proofErr w:type="gramStart"/>
      <w:r w:rsidRPr="00B2653B">
        <w:rPr>
          <w:b/>
        </w:rPr>
        <w:t>?-</w:t>
      </w:r>
      <w:proofErr w:type="gramEnd"/>
      <w:r w:rsidRPr="00B2653B">
        <w:rPr>
          <w:b/>
        </w:rPr>
        <w:t xml:space="preserve"> prob(d</w:t>
      </w:r>
      <w:r w:rsidR="00C16AE0">
        <w:rPr>
          <w:b/>
        </w:rPr>
        <w:t>h</w:t>
      </w:r>
      <w:r w:rsidRPr="00B2653B">
        <w:rPr>
          <w:b/>
        </w:rPr>
        <w:t xml:space="preserve">, [cg, </w:t>
      </w:r>
      <w:proofErr w:type="spellStart"/>
      <w:r w:rsidRPr="00B2653B">
        <w:rPr>
          <w:b/>
        </w:rPr>
        <w:t>bg</w:t>
      </w:r>
      <w:proofErr w:type="spellEnd"/>
      <w:r w:rsidRPr="00B2653B">
        <w:rPr>
          <w:b/>
        </w:rPr>
        <w:t>, not(</w:t>
      </w:r>
      <w:proofErr w:type="spellStart"/>
      <w:r w:rsidRPr="00B2653B">
        <w:rPr>
          <w:b/>
        </w:rPr>
        <w:t>clc</w:t>
      </w:r>
      <w:proofErr w:type="spellEnd"/>
      <w:r w:rsidRPr="00B2653B">
        <w:rPr>
          <w:b/>
        </w:rPr>
        <w:t>)], N).</w:t>
      </w:r>
    </w:p>
    <w:p w14:paraId="0373F7F4" w14:textId="371AD0B4" w:rsidR="00C16AE0" w:rsidRPr="00C16AE0" w:rsidRDefault="00C16AE0">
      <w:pPr>
        <w:rPr>
          <w:b/>
        </w:rPr>
      </w:pPr>
      <w:r w:rsidRPr="00C16AE0">
        <w:rPr>
          <w:b/>
        </w:rPr>
        <w:t>N = 0.38552188552188543</w:t>
      </w:r>
      <w:r w:rsidR="008E7B95">
        <w:rPr>
          <w:b/>
        </w:rPr>
        <w:t>.</w:t>
      </w:r>
    </w:p>
    <w:p w14:paraId="432E375C" w14:textId="1443922B" w:rsidR="00692FD1" w:rsidRDefault="00E5269B">
      <w:pPr>
        <w:rPr>
          <w:b/>
        </w:rPr>
      </w:pPr>
      <w:r>
        <w:rPr>
          <w:b/>
        </w:rPr>
        <w:lastRenderedPageBreak/>
        <w:t xml:space="preserve">Test </w:t>
      </w:r>
      <w:r w:rsidR="00692FD1" w:rsidRPr="00692FD1">
        <w:rPr>
          <w:b/>
        </w:rPr>
        <w:t>Queries:</w:t>
      </w:r>
    </w:p>
    <w:p w14:paraId="5F0EAD65" w14:textId="77777777" w:rsidR="00B2653B" w:rsidRPr="00B2653B" w:rsidRDefault="00B2653B" w:rsidP="00B2653B">
      <w:pPr>
        <w:rPr>
          <w:b/>
        </w:rPr>
      </w:pPr>
      <w:proofErr w:type="gramStart"/>
      <w:r w:rsidRPr="00B2653B">
        <w:rPr>
          <w:b/>
        </w:rPr>
        <w:t>?-</w:t>
      </w:r>
      <w:proofErr w:type="gramEnd"/>
      <w:r w:rsidRPr="00B2653B">
        <w:rPr>
          <w:b/>
        </w:rPr>
        <w:t xml:space="preserve"> prob(</w:t>
      </w:r>
      <w:proofErr w:type="spellStart"/>
      <w:r w:rsidRPr="00B2653B">
        <w:rPr>
          <w:b/>
        </w:rPr>
        <w:t>cac</w:t>
      </w:r>
      <w:proofErr w:type="spellEnd"/>
      <w:r w:rsidRPr="00B2653B">
        <w:rPr>
          <w:b/>
        </w:rPr>
        <w:t>, [</w:t>
      </w:r>
      <w:proofErr w:type="spellStart"/>
      <w:r w:rsidRPr="00B2653B">
        <w:rPr>
          <w:b/>
        </w:rPr>
        <w:t>ch</w:t>
      </w:r>
      <w:proofErr w:type="spellEnd"/>
      <w:r w:rsidRPr="00B2653B">
        <w:rPr>
          <w:b/>
        </w:rPr>
        <w:t xml:space="preserve">, cg, </w:t>
      </w:r>
      <w:proofErr w:type="spellStart"/>
      <w:r w:rsidRPr="00B2653B">
        <w:rPr>
          <w:b/>
        </w:rPr>
        <w:t>clc</w:t>
      </w:r>
      <w:proofErr w:type="spellEnd"/>
      <w:r w:rsidRPr="00B2653B">
        <w:rPr>
          <w:b/>
        </w:rPr>
        <w:t>], N).</w:t>
      </w:r>
    </w:p>
    <w:p w14:paraId="511EE7E3" w14:textId="77777777" w:rsidR="00B2653B" w:rsidRPr="00B2653B" w:rsidRDefault="00B2653B" w:rsidP="00B2653B">
      <w:pPr>
        <w:rPr>
          <w:b/>
        </w:rPr>
      </w:pPr>
      <w:proofErr w:type="gramStart"/>
      <w:r w:rsidRPr="00B2653B">
        <w:rPr>
          <w:b/>
        </w:rPr>
        <w:t>?-</w:t>
      </w:r>
      <w:proofErr w:type="gramEnd"/>
      <w:r w:rsidRPr="00B2653B">
        <w:rPr>
          <w:b/>
        </w:rPr>
        <w:t xml:space="preserve"> prob(</w:t>
      </w:r>
      <w:proofErr w:type="spellStart"/>
      <w:r w:rsidRPr="00B2653B">
        <w:rPr>
          <w:b/>
        </w:rPr>
        <w:t>cac</w:t>
      </w:r>
      <w:proofErr w:type="spellEnd"/>
      <w:r w:rsidRPr="00B2653B">
        <w:rPr>
          <w:b/>
        </w:rPr>
        <w:t>, [</w:t>
      </w:r>
      <w:proofErr w:type="spellStart"/>
      <w:r w:rsidRPr="00B2653B">
        <w:rPr>
          <w:b/>
        </w:rPr>
        <w:t>nc</w:t>
      </w:r>
      <w:proofErr w:type="spellEnd"/>
      <w:r w:rsidRPr="00B2653B">
        <w:rPr>
          <w:b/>
        </w:rPr>
        <w:t xml:space="preserve">, </w:t>
      </w:r>
      <w:proofErr w:type="spellStart"/>
      <w:r w:rsidRPr="00B2653B">
        <w:rPr>
          <w:b/>
        </w:rPr>
        <w:t>ch</w:t>
      </w:r>
      <w:proofErr w:type="spellEnd"/>
      <w:r w:rsidRPr="00B2653B">
        <w:rPr>
          <w:b/>
        </w:rPr>
        <w:t>, cg, not(</w:t>
      </w:r>
      <w:proofErr w:type="spellStart"/>
      <w:r w:rsidRPr="00B2653B">
        <w:rPr>
          <w:b/>
        </w:rPr>
        <w:t>clc</w:t>
      </w:r>
      <w:proofErr w:type="spellEnd"/>
      <w:r w:rsidRPr="00B2653B">
        <w:rPr>
          <w:b/>
        </w:rPr>
        <w:t xml:space="preserve">), </w:t>
      </w:r>
      <w:proofErr w:type="spellStart"/>
      <w:r w:rsidRPr="00B2653B">
        <w:rPr>
          <w:b/>
        </w:rPr>
        <w:t>bg</w:t>
      </w:r>
      <w:proofErr w:type="spellEnd"/>
      <w:r w:rsidRPr="00B2653B">
        <w:rPr>
          <w:b/>
        </w:rPr>
        <w:t>], N).</w:t>
      </w:r>
    </w:p>
    <w:p w14:paraId="29B2D465" w14:textId="77777777" w:rsidR="00B2653B" w:rsidRPr="00B2653B" w:rsidRDefault="00B2653B" w:rsidP="00B2653B">
      <w:pPr>
        <w:rPr>
          <w:b/>
        </w:rPr>
      </w:pPr>
      <w:proofErr w:type="gramStart"/>
      <w:r w:rsidRPr="00B2653B">
        <w:rPr>
          <w:b/>
        </w:rPr>
        <w:t>?-</w:t>
      </w:r>
      <w:proofErr w:type="gramEnd"/>
      <w:r w:rsidRPr="00B2653B">
        <w:rPr>
          <w:b/>
        </w:rPr>
        <w:t xml:space="preserve"> prob(das, [</w:t>
      </w:r>
      <w:proofErr w:type="spellStart"/>
      <w:r w:rsidRPr="00B2653B">
        <w:rPr>
          <w:b/>
        </w:rPr>
        <w:t>ch</w:t>
      </w:r>
      <w:proofErr w:type="spellEnd"/>
      <w:r w:rsidRPr="00B2653B">
        <w:rPr>
          <w:b/>
        </w:rPr>
        <w:t xml:space="preserve">, cg, </w:t>
      </w:r>
      <w:proofErr w:type="spellStart"/>
      <w:r w:rsidRPr="00B2653B">
        <w:rPr>
          <w:b/>
        </w:rPr>
        <w:t>clc</w:t>
      </w:r>
      <w:proofErr w:type="spellEnd"/>
      <w:r w:rsidRPr="00B2653B">
        <w:rPr>
          <w:b/>
        </w:rPr>
        <w:t>, not(dh), not(</w:t>
      </w:r>
      <w:proofErr w:type="spellStart"/>
      <w:r w:rsidRPr="00B2653B">
        <w:rPr>
          <w:b/>
        </w:rPr>
        <w:t>bg</w:t>
      </w:r>
      <w:proofErr w:type="spellEnd"/>
      <w:r w:rsidRPr="00B2653B">
        <w:rPr>
          <w:b/>
        </w:rPr>
        <w:t>)], N).</w:t>
      </w:r>
    </w:p>
    <w:p w14:paraId="4C8AF3DE" w14:textId="77777777" w:rsidR="00B2653B" w:rsidRDefault="00B2653B" w:rsidP="00B2653B">
      <w:pPr>
        <w:rPr>
          <w:b/>
        </w:rPr>
      </w:pPr>
      <w:proofErr w:type="gramStart"/>
      <w:r w:rsidRPr="00B2653B">
        <w:rPr>
          <w:b/>
        </w:rPr>
        <w:t>?-</w:t>
      </w:r>
      <w:proofErr w:type="gramEnd"/>
      <w:r w:rsidRPr="00B2653B">
        <w:rPr>
          <w:b/>
        </w:rPr>
        <w:t xml:space="preserve"> prob(das, [cg, </w:t>
      </w:r>
      <w:proofErr w:type="spellStart"/>
      <w:r w:rsidRPr="00B2653B">
        <w:rPr>
          <w:b/>
        </w:rPr>
        <w:t>bg</w:t>
      </w:r>
      <w:proofErr w:type="spellEnd"/>
      <w:r w:rsidRPr="00B2653B">
        <w:rPr>
          <w:b/>
        </w:rPr>
        <w:t>, dh, not(</w:t>
      </w:r>
      <w:proofErr w:type="spellStart"/>
      <w:r w:rsidRPr="00B2653B">
        <w:rPr>
          <w:b/>
        </w:rPr>
        <w:t>clc</w:t>
      </w:r>
      <w:proofErr w:type="spellEnd"/>
      <w:r w:rsidRPr="00B2653B">
        <w:rPr>
          <w:b/>
        </w:rPr>
        <w:t>)], N).</w:t>
      </w:r>
    </w:p>
    <w:p w14:paraId="09BA68F0" w14:textId="77777777" w:rsidR="00B2653B" w:rsidRDefault="00B2653B">
      <w:pPr>
        <w:rPr>
          <w:b/>
        </w:rPr>
      </w:pPr>
    </w:p>
    <w:p w14:paraId="4F587822" w14:textId="77777777" w:rsidR="00B2653B" w:rsidRPr="00692FD1" w:rsidRDefault="00B2653B">
      <w:pPr>
        <w:rPr>
          <w:b/>
        </w:rPr>
      </w:pPr>
    </w:p>
    <w:sectPr w:rsidR="00B2653B" w:rsidRPr="00692F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60C"/>
    <w:rsid w:val="00062D23"/>
    <w:rsid w:val="00125C25"/>
    <w:rsid w:val="00164993"/>
    <w:rsid w:val="003E42FA"/>
    <w:rsid w:val="003E6C26"/>
    <w:rsid w:val="004D2C1D"/>
    <w:rsid w:val="006153BC"/>
    <w:rsid w:val="00692FD1"/>
    <w:rsid w:val="008E7B95"/>
    <w:rsid w:val="00921CF4"/>
    <w:rsid w:val="00951637"/>
    <w:rsid w:val="009C6A9A"/>
    <w:rsid w:val="009E61E9"/>
    <w:rsid w:val="00AF757E"/>
    <w:rsid w:val="00B2653B"/>
    <w:rsid w:val="00C16AE0"/>
    <w:rsid w:val="00DB260C"/>
    <w:rsid w:val="00DB4785"/>
    <w:rsid w:val="00DF643B"/>
    <w:rsid w:val="00E5269B"/>
    <w:rsid w:val="00EF724F"/>
    <w:rsid w:val="00F3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68D6F9"/>
  <w15:chartTrackingRefBased/>
  <w15:docId w15:val="{333CF657-4479-4A88-9B7A-D19A15B50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ntx04fsvm\FSLogixTemp\C_ZHU3\Desktop\HW\csc429-629-sp21-hw3-dat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ntx04fsvm\FSLogixTemp\C_ZHU3\Desktop\HW\csc429-629-sp21-hw3-data.dotx</Template>
  <TotalTime>13</TotalTime>
  <Pages>2</Pages>
  <Words>144</Words>
  <Characters>739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UNCG</Company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Chunjiang Zhu</dc:creator>
  <cp:keywords/>
  <cp:lastModifiedBy>Chunjiang Zhu</cp:lastModifiedBy>
  <cp:revision>19</cp:revision>
  <dcterms:created xsi:type="dcterms:W3CDTF">2021-03-24T02:00:00Z</dcterms:created>
  <dcterms:modified xsi:type="dcterms:W3CDTF">2021-03-24T02:36:00Z</dcterms:modified>
</cp:coreProperties>
</file>